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505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61"/>
        <w:gridCol w:w="285"/>
        <w:gridCol w:w="8317"/>
      </w:tblGrid>
      <w:tr w:rsidR="00AF406A" w14:paraId="54D040DE" w14:textId="77777777" w:rsidTr="0007284D">
        <w:trPr>
          <w:trHeight w:hRule="exact" w:val="584"/>
          <w:jc w:val="right"/>
        </w:trPr>
        <w:tc>
          <w:tcPr>
            <w:tcW w:w="2061" w:type="dxa"/>
            <w:vAlign w:val="bottom"/>
          </w:tcPr>
          <w:bookmarkStart w:id="0" w:name="_Hlk60159448"/>
          <w:p w14:paraId="6B943D1B" w14:textId="39339DF2" w:rsidR="00AF406A" w:rsidRPr="00295E7D" w:rsidRDefault="00882420">
            <w:pPr>
              <w:pStyle w:val="Dtum"/>
              <w:rPr>
                <w:color w:val="FF0000"/>
                <w:highlight w:val="red"/>
              </w:rPr>
            </w:pPr>
            <w:sdt>
              <w:sdtPr>
                <w:rPr>
                  <w:color w:val="00B050"/>
                </w:rPr>
                <w:alias w:val="Dátum"/>
                <w:tag w:val=""/>
                <w:id w:val="1592654403"/>
                <w:placeholder>
                  <w:docPart w:val="23B6673C67C741C5BE62882C89858D0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1-19T00:00:00Z">
                  <w:dateFormat w:val="yyyy.MM.d.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r w:rsidR="004E2B08" w:rsidRPr="00295E7D">
                  <w:rPr>
                    <w:color w:val="00B050"/>
                  </w:rPr>
                  <w:t>2021.01.19.</w:t>
                </w:r>
              </w:sdtContent>
            </w:sdt>
            <w:bookmarkEnd w:id="0"/>
          </w:p>
        </w:tc>
        <w:tc>
          <w:tcPr>
            <w:tcW w:w="285" w:type="dxa"/>
            <w:vAlign w:val="bottom"/>
          </w:tcPr>
          <w:p w14:paraId="30F91864" w14:textId="77777777" w:rsidR="00AF406A" w:rsidRDefault="00AF406A"/>
        </w:tc>
        <w:tc>
          <w:tcPr>
            <w:tcW w:w="8317" w:type="dxa"/>
            <w:vAlign w:val="bottom"/>
          </w:tcPr>
          <w:p w14:paraId="5F29773D" w14:textId="1E337E67" w:rsidR="00AF406A" w:rsidRDefault="00882420">
            <w:pPr>
              <w:pStyle w:val="Cm"/>
            </w:pPr>
            <w:sdt>
              <w:sdtPr>
                <w:rPr>
                  <w:color w:val="00B050"/>
                </w:rPr>
                <w:alias w:val="Cím"/>
                <w:tag w:val=""/>
                <w:id w:val="21604194"/>
                <w:placeholder>
                  <w:docPart w:val="8E20C0F809ED432DBA8861B213CDD1A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95E7D" w:rsidRPr="00295E7D">
                  <w:rPr>
                    <w:color w:val="00B050"/>
                  </w:rPr>
                  <w:t>Feladat megnevezésének a helye</w:t>
                </w:r>
              </w:sdtContent>
            </w:sdt>
          </w:p>
        </w:tc>
      </w:tr>
      <w:tr w:rsidR="00AF406A" w14:paraId="7D3A2D70" w14:textId="77777777" w:rsidTr="0007284D">
        <w:trPr>
          <w:trHeight w:hRule="exact" w:val="69"/>
          <w:jc w:val="right"/>
        </w:trPr>
        <w:tc>
          <w:tcPr>
            <w:tcW w:w="2061" w:type="dxa"/>
            <w:shd w:val="clear" w:color="auto" w:fill="000000" w:themeFill="text1"/>
          </w:tcPr>
          <w:p w14:paraId="54555917" w14:textId="77777777" w:rsidR="00AF406A" w:rsidRDefault="00AF406A"/>
        </w:tc>
        <w:tc>
          <w:tcPr>
            <w:tcW w:w="285" w:type="dxa"/>
          </w:tcPr>
          <w:p w14:paraId="6947BC64" w14:textId="77777777" w:rsidR="00AF406A" w:rsidRDefault="00AF406A"/>
        </w:tc>
        <w:tc>
          <w:tcPr>
            <w:tcW w:w="8317" w:type="dxa"/>
            <w:shd w:val="clear" w:color="auto" w:fill="000000" w:themeFill="text1"/>
          </w:tcPr>
          <w:p w14:paraId="00133DE5" w14:textId="77777777" w:rsidR="00AF406A" w:rsidRDefault="00AF406A"/>
        </w:tc>
      </w:tr>
    </w:tbl>
    <w:p w14:paraId="3A641C9B" w14:textId="75F1CFE1" w:rsidR="00295E7D" w:rsidRDefault="00EB74A0" w:rsidP="00295E7D">
      <w:pPr>
        <w:pStyle w:val="rlapcmsora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69031" wp14:editId="4F12C92B">
                <wp:simplePos x="0" y="0"/>
                <wp:positionH relativeFrom="page">
                  <wp:posOffset>342900</wp:posOffset>
                </wp:positionH>
                <wp:positionV relativeFrom="page">
                  <wp:posOffset>1200149</wp:posOffset>
                </wp:positionV>
                <wp:extent cx="1325880" cy="7000875"/>
                <wp:effectExtent l="0" t="0" r="7620" b="9525"/>
                <wp:wrapNone/>
                <wp:docPr id="1" name="Szövegdoboz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700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BF4E" w14:textId="1B34B2F4" w:rsidR="0056081B" w:rsidRDefault="00373E18" w:rsidP="0056081B">
                            <w:pPr>
                              <w:pStyle w:val="rlapcmsora"/>
                            </w:pPr>
                            <w:r>
                              <w:t>Készítette</w:t>
                            </w:r>
                          </w:p>
                          <w:p w14:paraId="0749CF48" w14:textId="173D0A50" w:rsidR="00AF406A" w:rsidRDefault="00373E18">
                            <w:pPr>
                              <w:pStyle w:val="rlapszvege"/>
                            </w:pPr>
                            <w:r w:rsidRPr="00295E7D">
                              <w:rPr>
                                <w:color w:val="00B050"/>
                              </w:rPr>
                              <w:t>Horváth Péter</w:t>
                            </w:r>
                          </w:p>
                          <w:p w14:paraId="35A1BC9F" w14:textId="2DF6687D" w:rsidR="0056081B" w:rsidRDefault="00373E18" w:rsidP="0056081B">
                            <w:pPr>
                              <w:pStyle w:val="rlapcmsora"/>
                            </w:pPr>
                            <w:r>
                              <w:t>Osztály</w:t>
                            </w:r>
                          </w:p>
                          <w:p w14:paraId="18CDF3D5" w14:textId="2F5C96CD" w:rsidR="00AF406A" w:rsidRPr="00295E7D" w:rsidRDefault="00295E7D">
                            <w:pPr>
                              <w:pStyle w:val="rlapszvege"/>
                              <w:rPr>
                                <w:color w:val="00B050"/>
                              </w:rPr>
                            </w:pPr>
                            <w:r w:rsidRPr="00295E7D">
                              <w:rPr>
                                <w:color w:val="00B050"/>
                              </w:rPr>
                              <w:t>9A</w:t>
                            </w:r>
                          </w:p>
                          <w:p w14:paraId="55D26D11" w14:textId="129E2FBB" w:rsidR="00295E7D" w:rsidRDefault="00295E7D" w:rsidP="00295E7D">
                            <w:pPr>
                              <w:pStyle w:val="rlapcmsora"/>
                            </w:pPr>
                            <w:r>
                              <w:t>Tantárgy</w:t>
                            </w:r>
                          </w:p>
                          <w:p w14:paraId="04AF023E" w14:textId="5D2CFF41" w:rsidR="00295E7D" w:rsidRPr="00295E7D" w:rsidRDefault="00295E7D" w:rsidP="00295E7D">
                            <w:pPr>
                              <w:pStyle w:val="rlapszvege"/>
                              <w:rPr>
                                <w:color w:val="00B050"/>
                              </w:rPr>
                            </w:pPr>
                            <w:r w:rsidRPr="00295E7D">
                              <w:rPr>
                                <w:color w:val="00B050"/>
                              </w:rPr>
                              <w:t>Informatika</w:t>
                            </w:r>
                          </w:p>
                          <w:p w14:paraId="12F0CF66" w14:textId="52C4C21E" w:rsidR="00295E7D" w:rsidRDefault="00295E7D" w:rsidP="00295E7D">
                            <w:pPr>
                              <w:pStyle w:val="rlapcmsora"/>
                            </w:pPr>
                            <w:r>
                              <w:t>Miről - mire</w:t>
                            </w:r>
                          </w:p>
                          <w:p w14:paraId="3B5149D5" w14:textId="0BE9762A" w:rsidR="00295E7D" w:rsidRPr="00295E7D" w:rsidRDefault="00295E7D" w:rsidP="00295E7D">
                            <w:pPr>
                              <w:pStyle w:val="rlapszvege"/>
                              <w:rPr>
                                <w:color w:val="00B050"/>
                              </w:rPr>
                            </w:pPr>
                            <w:r w:rsidRPr="00295E7D">
                              <w:rPr>
                                <w:color w:val="00B050"/>
                              </w:rPr>
                              <w:t>3-4</w:t>
                            </w:r>
                          </w:p>
                          <w:p w14:paraId="7D0E240B" w14:textId="64D6121A" w:rsidR="00295E7D" w:rsidRDefault="00295E7D" w:rsidP="00295E7D">
                            <w:pPr>
                              <w:pStyle w:val="rlapcmsora"/>
                            </w:pPr>
                            <w:r>
                              <w:t>Előadás módja</w:t>
                            </w:r>
                          </w:p>
                          <w:p w14:paraId="2289B781" w14:textId="45B33B0B" w:rsidR="00295E7D" w:rsidRPr="00295E7D" w:rsidRDefault="00295E7D" w:rsidP="00295E7D">
                            <w:pPr>
                              <w:pStyle w:val="rlapszvege"/>
                              <w:rPr>
                                <w:color w:val="00B050"/>
                              </w:rPr>
                            </w:pPr>
                            <w:r w:rsidRPr="00295E7D">
                              <w:rPr>
                                <w:color w:val="00B050"/>
                              </w:rPr>
                              <w:t xml:space="preserve">prezentáció, csak dokumentum </w:t>
                            </w:r>
                            <w:r w:rsidR="006D3467" w:rsidRPr="00295E7D">
                              <w:rPr>
                                <w:color w:val="00B050"/>
                              </w:rPr>
                              <w:t>stb.</w:t>
                            </w:r>
                          </w:p>
                          <w:p w14:paraId="6FE9D92F" w14:textId="1FF283A0" w:rsidR="00295E7D" w:rsidRDefault="00295E7D" w:rsidP="00295E7D">
                            <w:pPr>
                              <w:pStyle w:val="rlapcmsora"/>
                            </w:pPr>
                            <w:r>
                              <w:t>Mennyi időt fordítottam rá</w:t>
                            </w:r>
                          </w:p>
                          <w:p w14:paraId="793DDE40" w14:textId="57F014BE" w:rsidR="00295E7D" w:rsidRPr="00295E7D" w:rsidRDefault="00295E7D" w:rsidP="00295E7D">
                            <w:pPr>
                              <w:pStyle w:val="rlapszvege"/>
                              <w:rPr>
                                <w:color w:val="00B050"/>
                              </w:rPr>
                            </w:pPr>
                            <w:r w:rsidRPr="00295E7D">
                              <w:rPr>
                                <w:color w:val="00B050"/>
                              </w:rPr>
                              <w:t>3-4 órát</w:t>
                            </w:r>
                          </w:p>
                          <w:p w14:paraId="2085709C" w14:textId="301F8165" w:rsidR="00295E7D" w:rsidRPr="00295E7D" w:rsidRDefault="00373E18">
                            <w:pPr>
                              <w:pStyle w:val="rlapcmsora1"/>
                              <w:rPr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t>Résztvevők</w:t>
                            </w:r>
                            <w:r w:rsidR="00295E7D">
                              <w:br/>
                            </w:r>
                            <w:r w:rsidR="00295E7D" w:rsidRPr="00295E7D">
                              <w:rPr>
                                <w:b w:val="0"/>
                                <w:color w:val="00B050"/>
                                <w:sz w:val="16"/>
                                <w:szCs w:val="16"/>
                              </w:rPr>
                              <w:t>Ha külső személytől kértél segítséget (ha kellett)</w:t>
                            </w:r>
                          </w:p>
                          <w:p w14:paraId="291CD930" w14:textId="37FC58B9" w:rsidR="00295E7D" w:rsidRDefault="00295E7D" w:rsidP="00295E7D">
                            <w:pPr>
                              <w:pStyle w:val="rlapcmsora1"/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>Alkalmazások</w:t>
                            </w:r>
                            <w:r>
                              <w:br/>
                            </w:r>
                            <w:r w:rsidRPr="00295E7D">
                              <w:rPr>
                                <w:b w:val="0"/>
                                <w:color w:val="00B050"/>
                                <w:sz w:val="16"/>
                                <w:szCs w:val="16"/>
                              </w:rPr>
                              <w:t>Amiben készítetted, verziók, vagy a szükséges technikai paraméterek</w:t>
                            </w:r>
                          </w:p>
                          <w:p w14:paraId="6F4E500D" w14:textId="26CCD7A7" w:rsidR="005445A4" w:rsidRDefault="005445A4">
                            <w:pPr>
                              <w:pStyle w:val="rlapszvege"/>
                            </w:pPr>
                          </w:p>
                          <w:p w14:paraId="6560B872" w14:textId="4C8F0213" w:rsidR="00B932BF" w:rsidRDefault="005445A4" w:rsidP="00295E7D">
                            <w:pPr>
                              <w:pStyle w:val="rlapszvege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295E7D">
                              <w:rPr>
                                <w:b/>
                                <w:color w:val="404040" w:themeColor="text1" w:themeTint="BF"/>
                                <w:sz w:val="20"/>
                                <w:szCs w:val="26"/>
                              </w:rPr>
                              <w:t>Megjegyzés:</w:t>
                            </w:r>
                            <w:r w:rsidRPr="005445A4">
                              <w:rPr>
                                <w:color w:val="auto"/>
                              </w:rPr>
                              <w:br/>
                            </w:r>
                            <w:bookmarkStart w:id="1" w:name="_Hlk62119041"/>
                            <w:r w:rsidR="00295E7D" w:rsidRPr="00295E7D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Ide írhatsz </w:t>
                            </w:r>
                            <w:proofErr w:type="gramStart"/>
                            <w:r w:rsidR="00295E7D" w:rsidRPr="00295E7D">
                              <w:rPr>
                                <w:color w:val="00B050"/>
                                <w:sz w:val="16"/>
                                <w:szCs w:val="16"/>
                              </w:rPr>
                              <w:t>bármit</w:t>
                            </w:r>
                            <w:proofErr w:type="gramEnd"/>
                            <w:r w:rsidR="00295E7D" w:rsidRPr="00295E7D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ami szerinted fontos</w:t>
                            </w:r>
                            <w:bookmarkEnd w:id="1"/>
                          </w:p>
                          <w:p w14:paraId="254F5EA8" w14:textId="77777777" w:rsidR="00295E7D" w:rsidRDefault="00295E7D" w:rsidP="00295E7D">
                            <w:pPr>
                              <w:pStyle w:val="rlapszvege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4B4388F6" w14:textId="78EA15FD" w:rsidR="005445A4" w:rsidRPr="005445A4" w:rsidRDefault="005445A4">
                            <w:pPr>
                              <w:pStyle w:val="rlapszveg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9031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alt="Memo form heading text box" style="position:absolute;margin-left:27pt;margin-top:94.5pt;width:104.4pt;height:5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" filled="f" stroked="f" strokeweight=".5pt">
                <v:textbox inset="0,0,0,0">
                  <w:txbxContent>
                    <w:p w14:paraId="30BABF4E" w14:textId="1B34B2F4" w:rsidR="0056081B" w:rsidRDefault="00373E18" w:rsidP="0056081B">
                      <w:pPr>
                        <w:pStyle w:val="rlapcmsora"/>
                      </w:pPr>
                      <w:r>
                        <w:t>Készítette</w:t>
                      </w:r>
                    </w:p>
                    <w:p w14:paraId="0749CF48" w14:textId="173D0A50" w:rsidR="00AF406A" w:rsidRDefault="00373E18">
                      <w:pPr>
                        <w:pStyle w:val="rlapszvege"/>
                      </w:pPr>
                      <w:r w:rsidRPr="00295E7D">
                        <w:rPr>
                          <w:color w:val="00B050"/>
                        </w:rPr>
                        <w:t>Horváth Péter</w:t>
                      </w:r>
                    </w:p>
                    <w:p w14:paraId="35A1BC9F" w14:textId="2DF6687D" w:rsidR="0056081B" w:rsidRDefault="00373E18" w:rsidP="0056081B">
                      <w:pPr>
                        <w:pStyle w:val="rlapcmsora"/>
                      </w:pPr>
                      <w:r>
                        <w:t>Osztály</w:t>
                      </w:r>
                    </w:p>
                    <w:p w14:paraId="18CDF3D5" w14:textId="2F5C96CD" w:rsidR="00AF406A" w:rsidRPr="00295E7D" w:rsidRDefault="00295E7D">
                      <w:pPr>
                        <w:pStyle w:val="rlapszvege"/>
                        <w:rPr>
                          <w:color w:val="00B050"/>
                        </w:rPr>
                      </w:pPr>
                      <w:r w:rsidRPr="00295E7D">
                        <w:rPr>
                          <w:color w:val="00B050"/>
                        </w:rPr>
                        <w:t>9A</w:t>
                      </w:r>
                    </w:p>
                    <w:p w14:paraId="55D26D11" w14:textId="129E2FBB" w:rsidR="00295E7D" w:rsidRDefault="00295E7D" w:rsidP="00295E7D">
                      <w:pPr>
                        <w:pStyle w:val="rlapcmsora"/>
                      </w:pPr>
                      <w:r>
                        <w:t>Tantárgy</w:t>
                      </w:r>
                    </w:p>
                    <w:p w14:paraId="04AF023E" w14:textId="5D2CFF41" w:rsidR="00295E7D" w:rsidRPr="00295E7D" w:rsidRDefault="00295E7D" w:rsidP="00295E7D">
                      <w:pPr>
                        <w:pStyle w:val="rlapszvege"/>
                        <w:rPr>
                          <w:color w:val="00B050"/>
                        </w:rPr>
                      </w:pPr>
                      <w:r w:rsidRPr="00295E7D">
                        <w:rPr>
                          <w:color w:val="00B050"/>
                        </w:rPr>
                        <w:t>Informatika</w:t>
                      </w:r>
                    </w:p>
                    <w:p w14:paraId="12F0CF66" w14:textId="52C4C21E" w:rsidR="00295E7D" w:rsidRDefault="00295E7D" w:rsidP="00295E7D">
                      <w:pPr>
                        <w:pStyle w:val="rlapcmsora"/>
                      </w:pPr>
                      <w:r>
                        <w:t>Miről - mire</w:t>
                      </w:r>
                    </w:p>
                    <w:p w14:paraId="3B5149D5" w14:textId="0BE9762A" w:rsidR="00295E7D" w:rsidRPr="00295E7D" w:rsidRDefault="00295E7D" w:rsidP="00295E7D">
                      <w:pPr>
                        <w:pStyle w:val="rlapszvege"/>
                        <w:rPr>
                          <w:color w:val="00B050"/>
                        </w:rPr>
                      </w:pPr>
                      <w:r w:rsidRPr="00295E7D">
                        <w:rPr>
                          <w:color w:val="00B050"/>
                        </w:rPr>
                        <w:t>3-4</w:t>
                      </w:r>
                    </w:p>
                    <w:p w14:paraId="7D0E240B" w14:textId="64D6121A" w:rsidR="00295E7D" w:rsidRDefault="00295E7D" w:rsidP="00295E7D">
                      <w:pPr>
                        <w:pStyle w:val="rlapcmsora"/>
                      </w:pPr>
                      <w:r>
                        <w:t>Előadás módja</w:t>
                      </w:r>
                    </w:p>
                    <w:p w14:paraId="2289B781" w14:textId="45B33B0B" w:rsidR="00295E7D" w:rsidRPr="00295E7D" w:rsidRDefault="00295E7D" w:rsidP="00295E7D">
                      <w:pPr>
                        <w:pStyle w:val="rlapszvege"/>
                        <w:rPr>
                          <w:color w:val="00B050"/>
                        </w:rPr>
                      </w:pPr>
                      <w:r w:rsidRPr="00295E7D">
                        <w:rPr>
                          <w:color w:val="00B050"/>
                        </w:rPr>
                        <w:t xml:space="preserve">prezentáció, csak dokumentum </w:t>
                      </w:r>
                      <w:r w:rsidR="006D3467" w:rsidRPr="00295E7D">
                        <w:rPr>
                          <w:color w:val="00B050"/>
                        </w:rPr>
                        <w:t>stb.</w:t>
                      </w:r>
                    </w:p>
                    <w:p w14:paraId="6FE9D92F" w14:textId="1FF283A0" w:rsidR="00295E7D" w:rsidRDefault="00295E7D" w:rsidP="00295E7D">
                      <w:pPr>
                        <w:pStyle w:val="rlapcmsora"/>
                      </w:pPr>
                      <w:r>
                        <w:t>Mennyi időt fordítottam rá</w:t>
                      </w:r>
                    </w:p>
                    <w:p w14:paraId="793DDE40" w14:textId="57F014BE" w:rsidR="00295E7D" w:rsidRPr="00295E7D" w:rsidRDefault="00295E7D" w:rsidP="00295E7D">
                      <w:pPr>
                        <w:pStyle w:val="rlapszvege"/>
                        <w:rPr>
                          <w:color w:val="00B050"/>
                        </w:rPr>
                      </w:pPr>
                      <w:r w:rsidRPr="00295E7D">
                        <w:rPr>
                          <w:color w:val="00B050"/>
                        </w:rPr>
                        <w:t>3-4 órát</w:t>
                      </w:r>
                    </w:p>
                    <w:p w14:paraId="2085709C" w14:textId="301F8165" w:rsidR="00295E7D" w:rsidRPr="00295E7D" w:rsidRDefault="00373E18">
                      <w:pPr>
                        <w:pStyle w:val="rlapcmsora1"/>
                        <w:rPr>
                          <w:b w:val="0"/>
                          <w:color w:val="FF0000"/>
                          <w:sz w:val="16"/>
                          <w:szCs w:val="16"/>
                        </w:rPr>
                      </w:pPr>
                      <w:r>
                        <w:t>Résztvevők</w:t>
                      </w:r>
                      <w:r w:rsidR="00295E7D">
                        <w:br/>
                      </w:r>
                      <w:r w:rsidR="00295E7D" w:rsidRPr="00295E7D">
                        <w:rPr>
                          <w:b w:val="0"/>
                          <w:color w:val="00B050"/>
                          <w:sz w:val="16"/>
                          <w:szCs w:val="16"/>
                        </w:rPr>
                        <w:t>Ha külső személytől kértél segítséget (ha kellett)</w:t>
                      </w:r>
                    </w:p>
                    <w:p w14:paraId="291CD930" w14:textId="37FC58B9" w:rsidR="00295E7D" w:rsidRDefault="00295E7D" w:rsidP="00295E7D">
                      <w:pPr>
                        <w:pStyle w:val="rlapcmsora1"/>
                        <w:rPr>
                          <w:b w:val="0"/>
                          <w:color w:val="auto"/>
                          <w:sz w:val="16"/>
                          <w:szCs w:val="16"/>
                        </w:rPr>
                      </w:pPr>
                      <w:r>
                        <w:t>Alkalmazások</w:t>
                      </w:r>
                      <w:r>
                        <w:br/>
                      </w:r>
                      <w:r w:rsidRPr="00295E7D">
                        <w:rPr>
                          <w:b w:val="0"/>
                          <w:color w:val="00B050"/>
                          <w:sz w:val="16"/>
                          <w:szCs w:val="16"/>
                        </w:rPr>
                        <w:t>Amiben készítetted, verziók, vagy a szükséges technikai paraméterek</w:t>
                      </w:r>
                    </w:p>
                    <w:p w14:paraId="6F4E500D" w14:textId="26CCD7A7" w:rsidR="005445A4" w:rsidRDefault="005445A4">
                      <w:pPr>
                        <w:pStyle w:val="rlapszvege"/>
                      </w:pPr>
                    </w:p>
                    <w:p w14:paraId="6560B872" w14:textId="4C8F0213" w:rsidR="00B932BF" w:rsidRDefault="005445A4" w:rsidP="00295E7D">
                      <w:pPr>
                        <w:pStyle w:val="rlapszvege"/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295E7D">
                        <w:rPr>
                          <w:b/>
                          <w:color w:val="404040" w:themeColor="text1" w:themeTint="BF"/>
                          <w:sz w:val="20"/>
                          <w:szCs w:val="26"/>
                        </w:rPr>
                        <w:t>Megjegyzés:</w:t>
                      </w:r>
                      <w:r w:rsidRPr="005445A4">
                        <w:rPr>
                          <w:color w:val="auto"/>
                        </w:rPr>
                        <w:br/>
                      </w:r>
                      <w:bookmarkStart w:id="2" w:name="_Hlk62119041"/>
                      <w:r w:rsidR="00295E7D" w:rsidRPr="00295E7D">
                        <w:rPr>
                          <w:color w:val="00B050"/>
                          <w:sz w:val="16"/>
                          <w:szCs w:val="16"/>
                        </w:rPr>
                        <w:t xml:space="preserve">Ide írhatsz </w:t>
                      </w:r>
                      <w:proofErr w:type="gramStart"/>
                      <w:r w:rsidR="00295E7D" w:rsidRPr="00295E7D">
                        <w:rPr>
                          <w:color w:val="00B050"/>
                          <w:sz w:val="16"/>
                          <w:szCs w:val="16"/>
                        </w:rPr>
                        <w:t>bármit</w:t>
                      </w:r>
                      <w:proofErr w:type="gramEnd"/>
                      <w:r w:rsidR="00295E7D" w:rsidRPr="00295E7D">
                        <w:rPr>
                          <w:color w:val="00B050"/>
                          <w:sz w:val="16"/>
                          <w:szCs w:val="16"/>
                        </w:rPr>
                        <w:t xml:space="preserve"> ami szerinted fontos</w:t>
                      </w:r>
                      <w:bookmarkEnd w:id="2"/>
                    </w:p>
                    <w:p w14:paraId="254F5EA8" w14:textId="77777777" w:rsidR="00295E7D" w:rsidRDefault="00295E7D" w:rsidP="00295E7D">
                      <w:pPr>
                        <w:pStyle w:val="rlapszvege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  <w:p w14:paraId="4B4388F6" w14:textId="78EA15FD" w:rsidR="005445A4" w:rsidRPr="005445A4" w:rsidRDefault="005445A4">
                      <w:pPr>
                        <w:pStyle w:val="rlapszvege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037FFC" w14:textId="1BF29508" w:rsidR="00886F52" w:rsidRDefault="00886F52" w:rsidP="00295E7D">
      <w:pPr>
        <w:pStyle w:val="Cmsor1"/>
      </w:pPr>
      <w:r>
        <w:t>Feladat rövid meghatározása:</w:t>
      </w:r>
    </w:p>
    <w:p w14:paraId="444C1F36" w14:textId="0E65EF1B" w:rsidR="00886F52" w:rsidRPr="00886F52" w:rsidRDefault="00886F52" w:rsidP="00886F52">
      <w:r w:rsidRPr="00886F52">
        <w:rPr>
          <w:color w:val="00B050"/>
        </w:rPr>
        <w:t xml:space="preserve">Itt egy pár mondatban leírod miről is fog szólni a feladat </w:t>
      </w:r>
    </w:p>
    <w:p w14:paraId="40DA0FC7" w14:textId="4C947AA7" w:rsidR="00886F52" w:rsidRDefault="00886F52" w:rsidP="00886F52">
      <w:pPr>
        <w:pStyle w:val="Cmsor1"/>
      </w:pPr>
      <w:r>
        <w:t>Feladat kidolgozása:</w:t>
      </w:r>
    </w:p>
    <w:p w14:paraId="77322AF0" w14:textId="12A84123" w:rsidR="00886F52" w:rsidRPr="00886F52" w:rsidRDefault="00886F52" w:rsidP="00886F52">
      <w:pPr>
        <w:rPr>
          <w:color w:val="00B050"/>
        </w:rPr>
      </w:pPr>
      <w:r w:rsidRPr="00886F52">
        <w:rPr>
          <w:color w:val="00B050"/>
        </w:rPr>
        <w:t xml:space="preserve">Ide jöhet a tudományos munka </w:t>
      </w:r>
      <w:r w:rsidRPr="00886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C0D775" w14:textId="61945EBE" w:rsidR="00295E7D" w:rsidRDefault="00295E7D" w:rsidP="00295E7D">
      <w:pPr>
        <w:pStyle w:val="Cmsor1"/>
      </w:pPr>
      <w:r>
        <w:t>Felhasznált irodalom, külső hivatkozások:</w:t>
      </w:r>
    </w:p>
    <w:p w14:paraId="2979300C" w14:textId="1C5D75D3" w:rsidR="002250C3" w:rsidRDefault="005445A4" w:rsidP="007C7F4A">
      <w:r>
        <w:br/>
      </w:r>
      <w:r w:rsidR="00886F52" w:rsidRPr="00886F52">
        <w:rPr>
          <w:color w:val="00B050"/>
        </w:rPr>
        <w:t>Valakinek a könyve vagy egy internet hivatkozás</w:t>
      </w:r>
    </w:p>
    <w:p w14:paraId="1CC7135D" w14:textId="77777777" w:rsidR="001A69DD" w:rsidRPr="00401416" w:rsidRDefault="001A69DD" w:rsidP="008A4F8D"/>
    <w:sectPr w:rsidR="001A69DD" w:rsidRPr="00401416" w:rsidSect="002250C3">
      <w:pgSz w:w="11907" w:h="16839" w:code="9"/>
      <w:pgMar w:top="1148" w:right="700" w:bottom="3061" w:left="301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78D82" w14:textId="77777777" w:rsidR="00882420" w:rsidRDefault="00882420">
      <w:pPr>
        <w:spacing w:after="0" w:line="240" w:lineRule="auto"/>
      </w:pPr>
      <w:r>
        <w:separator/>
      </w:r>
    </w:p>
    <w:p w14:paraId="054C9171" w14:textId="77777777" w:rsidR="00882420" w:rsidRDefault="00882420"/>
  </w:endnote>
  <w:endnote w:type="continuationSeparator" w:id="0">
    <w:p w14:paraId="39E2424D" w14:textId="77777777" w:rsidR="00882420" w:rsidRDefault="00882420">
      <w:pPr>
        <w:spacing w:after="0" w:line="240" w:lineRule="auto"/>
      </w:pPr>
      <w:r>
        <w:continuationSeparator/>
      </w:r>
    </w:p>
    <w:p w14:paraId="3816630F" w14:textId="77777777" w:rsidR="00882420" w:rsidRDefault="00882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2C37D" w14:textId="77777777" w:rsidR="00882420" w:rsidRDefault="00882420">
      <w:pPr>
        <w:spacing w:after="0" w:line="240" w:lineRule="auto"/>
      </w:pPr>
      <w:r>
        <w:separator/>
      </w:r>
    </w:p>
    <w:p w14:paraId="246248CF" w14:textId="77777777" w:rsidR="00882420" w:rsidRDefault="00882420"/>
  </w:footnote>
  <w:footnote w:type="continuationSeparator" w:id="0">
    <w:p w14:paraId="54AD24D7" w14:textId="77777777" w:rsidR="00882420" w:rsidRDefault="00882420">
      <w:pPr>
        <w:spacing w:after="0" w:line="240" w:lineRule="auto"/>
      </w:pPr>
      <w:r>
        <w:continuationSeparator/>
      </w:r>
    </w:p>
    <w:p w14:paraId="116B28F2" w14:textId="77777777" w:rsidR="00882420" w:rsidRDefault="008824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B0A"/>
    <w:multiLevelType w:val="hybridMultilevel"/>
    <w:tmpl w:val="41FCB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2669"/>
    <w:multiLevelType w:val="hybridMultilevel"/>
    <w:tmpl w:val="800CBD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A"/>
    <w:rsid w:val="00023443"/>
    <w:rsid w:val="0007284D"/>
    <w:rsid w:val="00077AF7"/>
    <w:rsid w:val="0010100D"/>
    <w:rsid w:val="001651AA"/>
    <w:rsid w:val="001A69DD"/>
    <w:rsid w:val="001C1D98"/>
    <w:rsid w:val="001C487D"/>
    <w:rsid w:val="00202BE2"/>
    <w:rsid w:val="002250C3"/>
    <w:rsid w:val="00277453"/>
    <w:rsid w:val="00295E7D"/>
    <w:rsid w:val="002D0D0A"/>
    <w:rsid w:val="002E46C8"/>
    <w:rsid w:val="00364933"/>
    <w:rsid w:val="00373E18"/>
    <w:rsid w:val="00401416"/>
    <w:rsid w:val="00471122"/>
    <w:rsid w:val="004742D3"/>
    <w:rsid w:val="004E2B08"/>
    <w:rsid w:val="005445A4"/>
    <w:rsid w:val="00544A0C"/>
    <w:rsid w:val="0056081B"/>
    <w:rsid w:val="005C4697"/>
    <w:rsid w:val="006077C6"/>
    <w:rsid w:val="006D3467"/>
    <w:rsid w:val="006D3949"/>
    <w:rsid w:val="00733EAC"/>
    <w:rsid w:val="0076205C"/>
    <w:rsid w:val="007C7F4A"/>
    <w:rsid w:val="007E4AC2"/>
    <w:rsid w:val="008223B4"/>
    <w:rsid w:val="008538B5"/>
    <w:rsid w:val="00882420"/>
    <w:rsid w:val="00886F52"/>
    <w:rsid w:val="008A4F8D"/>
    <w:rsid w:val="008A71B0"/>
    <w:rsid w:val="008D26D9"/>
    <w:rsid w:val="008F3824"/>
    <w:rsid w:val="009732BF"/>
    <w:rsid w:val="009E19B2"/>
    <w:rsid w:val="00AA21F0"/>
    <w:rsid w:val="00AA4A4C"/>
    <w:rsid w:val="00AC3ADA"/>
    <w:rsid w:val="00AC4DEC"/>
    <w:rsid w:val="00AF406A"/>
    <w:rsid w:val="00B10F8A"/>
    <w:rsid w:val="00B64F9F"/>
    <w:rsid w:val="00B710BE"/>
    <w:rsid w:val="00B932BF"/>
    <w:rsid w:val="00BC5ECC"/>
    <w:rsid w:val="00C21DAD"/>
    <w:rsid w:val="00C90404"/>
    <w:rsid w:val="00CA2DFB"/>
    <w:rsid w:val="00CE4BA9"/>
    <w:rsid w:val="00D10AF9"/>
    <w:rsid w:val="00D411A9"/>
    <w:rsid w:val="00D54CD5"/>
    <w:rsid w:val="00E329F3"/>
    <w:rsid w:val="00E45F63"/>
    <w:rsid w:val="00EB74A0"/>
    <w:rsid w:val="00ED3D2A"/>
    <w:rsid w:val="00F4224E"/>
    <w:rsid w:val="00F91C94"/>
    <w:rsid w:val="00F95AD6"/>
    <w:rsid w:val="00FA53F8"/>
    <w:rsid w:val="00FA58AD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86736"/>
  <w15:docId w15:val="{DC73A114-B06D-4870-89D3-5D0B64A1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hu-HU" w:eastAsia="ru-RU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4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4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4F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2B0E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4F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1D09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4F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1D09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4F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4F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Dtum">
    <w:name w:val="Date"/>
    <w:basedOn w:val="Norml"/>
    <w:next w:val="Norml"/>
    <w:link w:val="D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tumChar">
    <w:name w:val="Dátum Char"/>
    <w:basedOn w:val="Bekezdsalapbettpusa"/>
    <w:link w:val="Dtum"/>
    <w:uiPriority w:val="99"/>
    <w:rPr>
      <w:rFonts w:asciiTheme="majorHAnsi" w:hAnsiTheme="majorHAnsi" w:cstheme="majorBidi"/>
      <w:color w:val="000000" w:themeColor="text1"/>
      <w:sz w:val="36"/>
      <w:szCs w:val="36"/>
      <w:lang w:val="hu-HU"/>
    </w:rPr>
  </w:style>
  <w:style w:type="paragraph" w:styleId="llb">
    <w:name w:val="footer"/>
    <w:basedOn w:val="Norml"/>
    <w:link w:val="llb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llbChar">
    <w:name w:val="Élőláb Char"/>
    <w:basedOn w:val="Bekezdsalapbettpusa"/>
    <w:link w:val="llb"/>
    <w:uiPriority w:val="99"/>
    <w:rPr>
      <w:color w:val="EF4623" w:themeColor="accent1"/>
      <w:lang w:val="hu-HU"/>
    </w:rPr>
  </w:style>
  <w:style w:type="paragraph" w:customStyle="1" w:styleId="rlapcmsora1">
    <w:name w:val="Űrlap címsora 1"/>
    <w:basedOn w:val="Norml"/>
    <w:qFormat/>
    <w:pPr>
      <w:spacing w:before="320" w:after="0" w:line="240" w:lineRule="auto"/>
    </w:pPr>
    <w:rPr>
      <w:b/>
      <w:szCs w:val="26"/>
    </w:rPr>
  </w:style>
  <w:style w:type="paragraph" w:customStyle="1" w:styleId="Grafika">
    <w:name w:val="Grafika"/>
    <w:basedOn w:val="Norml"/>
    <w:uiPriority w:val="99"/>
    <w:pPr>
      <w:spacing w:after="80" w:line="240" w:lineRule="auto"/>
      <w:jc w:val="center"/>
    </w:pPr>
  </w:style>
  <w:style w:type="paragraph" w:styleId="lfej">
    <w:name w:val="header"/>
    <w:basedOn w:val="Norml"/>
    <w:link w:val="lfejChar"/>
    <w:uiPriority w:val="99"/>
    <w:qFormat/>
    <w:pPr>
      <w:spacing w:after="380" w:line="240" w:lineRule="auto"/>
    </w:pPr>
  </w:style>
  <w:style w:type="character" w:customStyle="1" w:styleId="lfejChar">
    <w:name w:val="Élőfej Char"/>
    <w:basedOn w:val="Bekezdsalapbettpusa"/>
    <w:link w:val="lfej"/>
    <w:uiPriority w:val="99"/>
    <w:rPr>
      <w:color w:val="404040" w:themeColor="text1" w:themeTint="BF"/>
      <w:sz w:val="20"/>
      <w:szCs w:val="20"/>
      <w:lang w:val="hu-HU"/>
    </w:rPr>
  </w:style>
  <w:style w:type="table" w:styleId="Rcsostblzat">
    <w:name w:val="Table Grid"/>
    <w:basedOn w:val="Normltblzat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Szervezet">
    <w:name w:val="Szervezet"/>
    <w:basedOn w:val="Norm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Oldal">
    <w:name w:val="Oldal"/>
    <w:basedOn w:val="Norml"/>
    <w:next w:val="Norm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Oldalszm">
    <w:name w:val="page number"/>
    <w:basedOn w:val="Bekezdsalapbettpusa"/>
    <w:uiPriority w:val="99"/>
    <w:unhideWhenUsed/>
    <w:rPr>
      <w:b w:val="0"/>
      <w:color w:val="000000" w:themeColor="text1"/>
      <w:sz w:val="44"/>
    </w:rPr>
  </w:style>
  <w:style w:type="paragraph" w:styleId="Cm">
    <w:name w:val="Title"/>
    <w:basedOn w:val="Norml"/>
    <w:next w:val="Norml"/>
    <w:link w:val="Cm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CmChar">
    <w:name w:val="Cím Char"/>
    <w:basedOn w:val="Bekezdsalapbettpusa"/>
    <w:link w:val="Cm"/>
    <w:uiPriority w:val="2"/>
    <w:rPr>
      <w:b/>
      <w:color w:val="EF4623" w:themeColor="accent1"/>
      <w:sz w:val="44"/>
      <w:szCs w:val="44"/>
      <w:lang w:val="hu-HU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customStyle="1" w:styleId="rlapszvege">
    <w:name w:val="Űrlap szövege"/>
    <w:basedOn w:val="Norm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Oldalcmsora1">
    <w:name w:val="Oldal címsora 1"/>
    <w:basedOn w:val="Norml"/>
    <w:uiPriority w:val="1"/>
    <w:qFormat/>
    <w:pPr>
      <w:spacing w:before="600" w:after="200"/>
    </w:pPr>
    <w:rPr>
      <w:b/>
    </w:rPr>
  </w:style>
  <w:style w:type="paragraph" w:customStyle="1" w:styleId="rlapcmsora">
    <w:name w:val="Űrlap címsora"/>
    <w:basedOn w:val="Norml"/>
    <w:qFormat/>
    <w:rsid w:val="0056081B"/>
    <w:pPr>
      <w:spacing w:before="320" w:after="0" w:line="240" w:lineRule="auto"/>
    </w:pPr>
    <w:rPr>
      <w:rFonts w:ascii="Arial" w:eastAsia="Arial" w:hAnsi="Arial" w:cs="Times New Roman"/>
      <w:b/>
      <w:color w:val="404040"/>
      <w:szCs w:val="26"/>
    </w:rPr>
  </w:style>
  <w:style w:type="paragraph" w:customStyle="1" w:styleId="Oldalcmsora">
    <w:name w:val="Oldal címsora"/>
    <w:basedOn w:val="Norml"/>
    <w:uiPriority w:val="1"/>
    <w:qFormat/>
    <w:rsid w:val="0056081B"/>
    <w:pPr>
      <w:spacing w:before="600" w:after="200"/>
    </w:pPr>
    <w:rPr>
      <w:rFonts w:ascii="Arial" w:eastAsia="Arial" w:hAnsi="Arial" w:cs="Times New Roman"/>
      <w:b/>
      <w:color w:val="404040"/>
    </w:rPr>
  </w:style>
  <w:style w:type="character" w:styleId="Hiperhivatkozs">
    <w:name w:val="Hyperlink"/>
    <w:basedOn w:val="Bekezdsalapbettpusa"/>
    <w:uiPriority w:val="99"/>
    <w:unhideWhenUsed/>
    <w:rsid w:val="00F95AD6"/>
    <w:rPr>
      <w:color w:val="5F5F5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95AD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A2DF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8A4F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8A4F8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8A4F8D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A4F8D"/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4F8D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4F8D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4F8D"/>
    <w:rPr>
      <w:rFonts w:asciiTheme="majorHAnsi" w:eastAsiaTheme="majorEastAsia" w:hAnsiTheme="majorHAnsi" w:cstheme="majorBidi"/>
      <w:color w:val="BF2B0E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4F8D"/>
    <w:rPr>
      <w:rFonts w:asciiTheme="majorHAnsi" w:eastAsiaTheme="majorEastAsia" w:hAnsiTheme="majorHAnsi" w:cstheme="majorBidi"/>
      <w:color w:val="7F1D09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4F8D"/>
    <w:rPr>
      <w:rFonts w:asciiTheme="majorHAnsi" w:eastAsiaTheme="majorEastAsia" w:hAnsiTheme="majorHAnsi" w:cstheme="majorBidi"/>
      <w:i/>
      <w:iCs/>
      <w:color w:val="7F1D09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4F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4F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opp\AppData\Roaming\Microsoft\Templates\&#220;zleti%20feljegyz&#233;s%20(piro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B6673C67C741C5BE62882C89858D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11F4CF4-69BA-44DF-8324-E70FD2591B41}"/>
      </w:docPartPr>
      <w:docPartBody>
        <w:p w:rsidR="009A576D" w:rsidRDefault="00E771B0">
          <w:pPr>
            <w:pStyle w:val="23B6673C67C741C5BE62882C89858D04"/>
          </w:pPr>
          <w:r>
            <w:t>[Dátum]</w:t>
          </w:r>
        </w:p>
      </w:docPartBody>
    </w:docPart>
    <w:docPart>
      <w:docPartPr>
        <w:name w:val="8E20C0F809ED432DBA8861B213CDD1A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CD1D3FF-DFAE-4CA5-AAE0-DA1AC245FDF3}"/>
      </w:docPartPr>
      <w:docPartBody>
        <w:p w:rsidR="009A576D" w:rsidRDefault="00E771B0">
          <w:pPr>
            <w:pStyle w:val="8E20C0F809ED432DBA8861B213CDD1A2"/>
          </w:pPr>
          <w:r>
            <w:t>Feljegyzés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3"/>
    <w:rsid w:val="000C388D"/>
    <w:rsid w:val="00176134"/>
    <w:rsid w:val="006929E0"/>
    <w:rsid w:val="009A576D"/>
    <w:rsid w:val="00B97AF2"/>
    <w:rsid w:val="00C670AC"/>
    <w:rsid w:val="00CD0F8A"/>
    <w:rsid w:val="00DD7B3D"/>
    <w:rsid w:val="00E771B0"/>
    <w:rsid w:val="00F26CD3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3B6673C67C741C5BE62882C89858D04">
    <w:name w:val="23B6673C67C741C5BE62882C89858D04"/>
  </w:style>
  <w:style w:type="paragraph" w:customStyle="1" w:styleId="8E20C0F809ED432DBA8861B213CDD1A2">
    <w:name w:val="8E20C0F809ED432DBA8861B213CDD1A2"/>
  </w:style>
  <w:style w:type="character" w:styleId="Helyrzszveg">
    <w:name w:val="Placeholder Text"/>
    <w:basedOn w:val="Bekezdsalapbettpusa"/>
    <w:uiPriority w:val="99"/>
    <w:semiHidden/>
    <w:rsid w:val="00F26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5fce2081-f58c-44ad-b03c-4d426a1b6afa" xsi:nil="true"/>
    <ApprovalStatus xmlns="5fce2081-f58c-44ad-b03c-4d426a1b6afa">InProgress</ApprovalStatus>
    <MarketSpecific xmlns="5fce2081-f58c-44ad-b03c-4d426a1b6afa">false</MarketSpecific>
    <LocComments xmlns="5fce2081-f58c-44ad-b03c-4d426a1b6afa" xsi:nil="true"/>
    <LocLastLocAttemptVersionTypeLookup xmlns="5fce2081-f58c-44ad-b03c-4d426a1b6afa" xsi:nil="true"/>
    <DirectSourceMarket xmlns="5fce2081-f58c-44ad-b03c-4d426a1b6afa">english</DirectSourceMarket>
    <ThumbnailAssetId xmlns="5fce2081-f58c-44ad-b03c-4d426a1b6afa" xsi:nil="true"/>
    <PrimaryImageGen xmlns="5fce2081-f58c-44ad-b03c-4d426a1b6afa">true</PrimaryImageGen>
    <LocNewPublishedVersionLookup xmlns="5fce2081-f58c-44ad-b03c-4d426a1b6afa" xsi:nil="true"/>
    <LegacyData xmlns="5fce2081-f58c-44ad-b03c-4d426a1b6afa" xsi:nil="true"/>
    <LocRecommendedHandoff xmlns="5fce2081-f58c-44ad-b03c-4d426a1b6afa" xsi:nil="true"/>
    <BusinessGroup xmlns="5fce2081-f58c-44ad-b03c-4d426a1b6afa" xsi:nil="true"/>
    <BlockPublish xmlns="5fce2081-f58c-44ad-b03c-4d426a1b6afa">false</BlockPublish>
    <TPFriendlyName xmlns="5fce2081-f58c-44ad-b03c-4d426a1b6afa" xsi:nil="true"/>
    <LocOverallPublishStatusLookup xmlns="5fce2081-f58c-44ad-b03c-4d426a1b6afa" xsi:nil="true"/>
    <NumericId xmlns="5fce2081-f58c-44ad-b03c-4d426a1b6afa" xsi:nil="true"/>
    <APEditor xmlns="5fce2081-f58c-44ad-b03c-4d426a1b6afa">
      <UserInfo>
        <DisplayName/>
        <AccountId xsi:nil="true"/>
        <AccountType/>
      </UserInfo>
    </APEditor>
    <SourceTitle xmlns="5fce2081-f58c-44ad-b03c-4d426a1b6afa" xsi:nil="true"/>
    <OpenTemplate xmlns="5fce2081-f58c-44ad-b03c-4d426a1b6afa">true</OpenTemplate>
    <LocOverallLocStatusLookup xmlns="5fce2081-f58c-44ad-b03c-4d426a1b6afa" xsi:nil="true"/>
    <UALocComments xmlns="5fce2081-f58c-44ad-b03c-4d426a1b6afa" xsi:nil="true"/>
    <ParentAssetId xmlns="5fce2081-f58c-44ad-b03c-4d426a1b6afa" xsi:nil="true"/>
    <IntlLangReviewDate xmlns="5fce2081-f58c-44ad-b03c-4d426a1b6afa" xsi:nil="true"/>
    <FeatureTagsTaxHTField0 xmlns="5fce2081-f58c-44ad-b03c-4d426a1b6afa">
      <Terms xmlns="http://schemas.microsoft.com/office/infopath/2007/PartnerControls"/>
    </FeatureTagsTaxHTField0>
    <PublishStatusLookup xmlns="5fce2081-f58c-44ad-b03c-4d426a1b6afa">
      <Value>329953</Value>
    </PublishStatusLookup>
    <Providers xmlns="5fce2081-f58c-44ad-b03c-4d426a1b6afa" xsi:nil="true"/>
    <MachineTranslated xmlns="5fce2081-f58c-44ad-b03c-4d426a1b6afa">false</MachineTranslated>
    <OriginalSourceMarket xmlns="5fce2081-f58c-44ad-b03c-4d426a1b6afa">english</OriginalSourceMarket>
    <APDescription xmlns="5fce2081-f58c-44ad-b03c-4d426a1b6afa">This business memo can be used for any type of meeting information or follow-up.</APDescription>
    <ClipArtFilename xmlns="5fce2081-f58c-44ad-b03c-4d426a1b6afa" xsi:nil="true"/>
    <ContentItem xmlns="5fce2081-f58c-44ad-b03c-4d426a1b6afa" xsi:nil="true"/>
    <TPInstallLocation xmlns="5fce2081-f58c-44ad-b03c-4d426a1b6afa" xsi:nil="true"/>
    <PublishTargets xmlns="5fce2081-f58c-44ad-b03c-4d426a1b6afa">OfficeOnlineVNext</PublishTargets>
    <TimesCloned xmlns="5fce2081-f58c-44ad-b03c-4d426a1b6afa" xsi:nil="true"/>
    <AssetStart xmlns="5fce2081-f58c-44ad-b03c-4d426a1b6afa">2011-12-02T20:18:00+00:00</AssetStart>
    <Provider xmlns="5fce2081-f58c-44ad-b03c-4d426a1b6afa" xsi:nil="true"/>
    <AcquiredFrom xmlns="5fce2081-f58c-44ad-b03c-4d426a1b6afa">Internal MS</AcquiredFrom>
    <FriendlyTitle xmlns="5fce2081-f58c-44ad-b03c-4d426a1b6afa" xsi:nil="true"/>
    <LastHandOff xmlns="5fce2081-f58c-44ad-b03c-4d426a1b6afa" xsi:nil="true"/>
    <TPClientViewer xmlns="5fce2081-f58c-44ad-b03c-4d426a1b6afa" xsi:nil="true"/>
    <ShowIn xmlns="5fce2081-f58c-44ad-b03c-4d426a1b6afa">Show everywhere</ShowIn>
    <UANotes xmlns="5fce2081-f58c-44ad-b03c-4d426a1b6afa" xsi:nil="true"/>
    <TemplateStatus xmlns="5fce2081-f58c-44ad-b03c-4d426a1b6afa">Complete</TemplateStatus>
    <InternalTagsTaxHTField0 xmlns="5fce2081-f58c-44ad-b03c-4d426a1b6afa">
      <Terms xmlns="http://schemas.microsoft.com/office/infopath/2007/PartnerControls"/>
    </InternalTagsTaxHTField0>
    <CSXHash xmlns="5fce2081-f58c-44ad-b03c-4d426a1b6afa" xsi:nil="true"/>
    <Downloads xmlns="5fce2081-f58c-44ad-b03c-4d426a1b6afa">0</Downloads>
    <VoteCount xmlns="5fce2081-f58c-44ad-b03c-4d426a1b6afa" xsi:nil="true"/>
    <OOCacheId xmlns="5fce2081-f58c-44ad-b03c-4d426a1b6afa" xsi:nil="true"/>
    <IsDeleted xmlns="5fce2081-f58c-44ad-b03c-4d426a1b6afa">false</IsDeleted>
    <AssetExpire xmlns="5fce2081-f58c-44ad-b03c-4d426a1b6afa">2029-05-12T07:00:00+00:00</AssetExpire>
    <DSATActionTaken xmlns="5fce2081-f58c-44ad-b03c-4d426a1b6afa" xsi:nil="true"/>
    <LocPublishedDependentAssetsLookup xmlns="5fce2081-f58c-44ad-b03c-4d426a1b6afa" xsi:nil="true"/>
    <CSXSubmissionMarket xmlns="5fce2081-f58c-44ad-b03c-4d426a1b6afa" xsi:nil="true"/>
    <TPExecutable xmlns="5fce2081-f58c-44ad-b03c-4d426a1b6afa" xsi:nil="true"/>
    <EditorialTags xmlns="5fce2081-f58c-44ad-b03c-4d426a1b6afa" xsi:nil="true"/>
    <SubmitterId xmlns="5fce2081-f58c-44ad-b03c-4d426a1b6afa" xsi:nil="true"/>
    <ApprovalLog xmlns="5fce2081-f58c-44ad-b03c-4d426a1b6afa" xsi:nil="true"/>
    <AssetType xmlns="5fce2081-f58c-44ad-b03c-4d426a1b6afa">TP</AssetType>
    <BugNumber xmlns="5fce2081-f58c-44ad-b03c-4d426a1b6afa" xsi:nil="true"/>
    <CSXSubmissionDate xmlns="5fce2081-f58c-44ad-b03c-4d426a1b6afa" xsi:nil="true"/>
    <CSXUpdate xmlns="5fce2081-f58c-44ad-b03c-4d426a1b6afa">false</CSXUpdate>
    <Milestone xmlns="5fce2081-f58c-44ad-b03c-4d426a1b6afa" xsi:nil="true"/>
    <RecommendationsModifier xmlns="5fce2081-f58c-44ad-b03c-4d426a1b6afa" xsi:nil="true"/>
    <OriginAsset xmlns="5fce2081-f58c-44ad-b03c-4d426a1b6afa" xsi:nil="true"/>
    <TPComponent xmlns="5fce2081-f58c-44ad-b03c-4d426a1b6afa" xsi:nil="true"/>
    <AssetId xmlns="5fce2081-f58c-44ad-b03c-4d426a1b6afa">TP102790956</AssetId>
    <IntlLocPriority xmlns="5fce2081-f58c-44ad-b03c-4d426a1b6afa" xsi:nil="true"/>
    <PolicheckWords xmlns="5fce2081-f58c-44ad-b03c-4d426a1b6afa" xsi:nil="true"/>
    <TPLaunchHelpLink xmlns="5fce2081-f58c-44ad-b03c-4d426a1b6afa" xsi:nil="true"/>
    <TPApplication xmlns="5fce2081-f58c-44ad-b03c-4d426a1b6afa" xsi:nil="true"/>
    <CrawlForDependencies xmlns="5fce2081-f58c-44ad-b03c-4d426a1b6afa">false</CrawlForDependencies>
    <HandoffToMSDN xmlns="5fce2081-f58c-44ad-b03c-4d426a1b6afa" xsi:nil="true"/>
    <PlannedPubDate xmlns="5fce2081-f58c-44ad-b03c-4d426a1b6afa" xsi:nil="true"/>
    <IntlLangReviewer xmlns="5fce2081-f58c-44ad-b03c-4d426a1b6afa" xsi:nil="true"/>
    <TrustLevel xmlns="5fce2081-f58c-44ad-b03c-4d426a1b6afa">1 Microsoft Managed Content</TrustLevel>
    <LocLastLocAttemptVersionLookup xmlns="5fce2081-f58c-44ad-b03c-4d426a1b6afa">694815</LocLastLocAttemptVersionLookup>
    <LocProcessedForHandoffsLookup xmlns="5fce2081-f58c-44ad-b03c-4d426a1b6afa" xsi:nil="true"/>
    <IsSearchable xmlns="5fce2081-f58c-44ad-b03c-4d426a1b6afa">true</IsSearchable>
    <TemplateTemplateType xmlns="5fce2081-f58c-44ad-b03c-4d426a1b6afa">Word Document Template</TemplateTemplateType>
    <CampaignTagsTaxHTField0 xmlns="5fce2081-f58c-44ad-b03c-4d426a1b6afa">
      <Terms xmlns="http://schemas.microsoft.com/office/infopath/2007/PartnerControls"/>
    </CampaignTagsTaxHTField0>
    <TPNamespace xmlns="5fce2081-f58c-44ad-b03c-4d426a1b6afa" xsi:nil="true"/>
    <LocOverallPreviewStatusLookup xmlns="5fce2081-f58c-44ad-b03c-4d426a1b6afa" xsi:nil="true"/>
    <TaxCatchAll xmlns="5fce2081-f58c-44ad-b03c-4d426a1b6afa"/>
    <Markets xmlns="5fce2081-f58c-44ad-b03c-4d426a1b6afa"/>
    <UAProjectedTotalWords xmlns="5fce2081-f58c-44ad-b03c-4d426a1b6afa" xsi:nil="true"/>
    <IntlLangReview xmlns="5fce2081-f58c-44ad-b03c-4d426a1b6afa" xsi:nil="true"/>
    <OutputCachingOn xmlns="5fce2081-f58c-44ad-b03c-4d426a1b6afa">false</OutputCachingOn>
    <APAuthor xmlns="5fce2081-f58c-44ad-b03c-4d426a1b6afa">
      <UserInfo>
        <DisplayName>REDMOND\ncrowell</DisplayName>
        <AccountId>81</AccountId>
        <AccountType/>
      </UserInfo>
    </APAuthor>
    <LocManualTestRequired xmlns="5fce2081-f58c-44ad-b03c-4d426a1b6afa">false</LocManualTestRequired>
    <TPCommandLine xmlns="5fce2081-f58c-44ad-b03c-4d426a1b6afa" xsi:nil="true"/>
    <TPAppVersion xmlns="5fce2081-f58c-44ad-b03c-4d426a1b6afa" xsi:nil="true"/>
    <EditorialStatus xmlns="5fce2081-f58c-44ad-b03c-4d426a1b6afa">Complete</EditorialStatus>
    <LastModifiedDateTime xmlns="5fce2081-f58c-44ad-b03c-4d426a1b6afa" xsi:nil="true"/>
    <ScenarioTagsTaxHTField0 xmlns="5fce2081-f58c-44ad-b03c-4d426a1b6afa">
      <Terms xmlns="http://schemas.microsoft.com/office/infopath/2007/PartnerControls"/>
    </ScenarioTagsTaxHTField0>
    <LocProcessedForMarketsLookup xmlns="5fce2081-f58c-44ad-b03c-4d426a1b6afa" xsi:nil="true"/>
    <TPLaunchHelpLinkType xmlns="5fce2081-f58c-44ad-b03c-4d426a1b6afa">Template</TPLaunchHelpLinkType>
    <LocalizationTagsTaxHTField0 xmlns="5fce2081-f58c-44ad-b03c-4d426a1b6afa">
      <Terms xmlns="http://schemas.microsoft.com/office/infopath/2007/PartnerControls"/>
    </LocalizationTagsTaxHTField0>
    <UACurrentWords xmlns="5fce2081-f58c-44ad-b03c-4d426a1b6afa" xsi:nil="true"/>
    <ArtSampleDocs xmlns="5fce2081-f58c-44ad-b03c-4d426a1b6afa" xsi:nil="true"/>
    <UALocRecommendation xmlns="5fce2081-f58c-44ad-b03c-4d426a1b6afa">Localize</UALocRecommendation>
    <Manager xmlns="5fce2081-f58c-44ad-b03c-4d426a1b6afa" xsi:nil="true"/>
    <LocOverallHandbackStatusLookup xmlns="5fce2081-f58c-44ad-b03c-4d426a1b6afa" xsi:nil="true"/>
    <OriginalRelease xmlns="5fce2081-f58c-44ad-b03c-4d426a1b6afa">15</OriginalRelease>
    <LocMarketGroupTiers2 xmlns="5fce2081-f58c-44ad-b03c-4d426a1b6a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DEC13B5E4FA0F4BA72DC03E1FAE02FA04009372B5BAB9923946A28806341B445653" ma:contentTypeVersion="56" ma:contentTypeDescription="Create a new document." ma:contentTypeScope="" ma:versionID="788e4010be5eb75c22fb26f9e32efc14">
  <xsd:schema xmlns:xsd="http://www.w3.org/2001/XMLSchema" xmlns:xs="http://www.w3.org/2001/XMLSchema" xmlns:p="http://schemas.microsoft.com/office/2006/metadata/properties" xmlns:ns2="5fce2081-f58c-44ad-b03c-4d426a1b6afa" targetNamespace="http://schemas.microsoft.com/office/2006/metadata/properties" ma:root="true" ma:fieldsID="e1a322f982b748fa5b923752ff9272fa" ns2:_="">
    <xsd:import namespace="5fce2081-f58c-44ad-b03c-4d426a1b6afa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e2081-f58c-44ad-b03c-4d426a1b6afa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d9556446-c03a-4033-946b-cb9ccbb02fd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AA072-FC9A-44BC-A220-7FE368531D9A}" ma:internalName="CSXSubmissionMarket" ma:readOnly="false" ma:showField="MarketName" ma:web="5fce2081-f58c-44ad-b03c-4d426a1b6afa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1ee73785-37f7-4b73-a00a-ca4f7c469a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051C126-8B9F-47C3-8FEB-3CFCE0C8A330}" ma:internalName="InProjectListLookup" ma:readOnly="true" ma:showField="InProjectLis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74e21a81-d98f-4677-a38c-6270deab923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051C126-8B9F-47C3-8FEB-3CFCE0C8A330}" ma:internalName="LastCompleteVersionLookup" ma:readOnly="true" ma:showField="LastComplete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051C126-8B9F-47C3-8FEB-3CFCE0C8A330}" ma:internalName="LastPreviewErrorLookup" ma:readOnly="true" ma:showField="LastPreviewError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051C126-8B9F-47C3-8FEB-3CFCE0C8A330}" ma:internalName="LastPreviewResultLookup" ma:readOnly="true" ma:showField="LastPreviewResul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051C126-8B9F-47C3-8FEB-3CFCE0C8A330}" ma:internalName="LastPreviewAttemptDateLookup" ma:readOnly="true" ma:showField="LastPreviewAttemptDat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051C126-8B9F-47C3-8FEB-3CFCE0C8A330}" ma:internalName="LastPreviewedByLookup" ma:readOnly="true" ma:showField="LastPreviewedBy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051C126-8B9F-47C3-8FEB-3CFCE0C8A330}" ma:internalName="LastPreviewTimeLookup" ma:readOnly="true" ma:showField="LastPreviewTi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051C126-8B9F-47C3-8FEB-3CFCE0C8A330}" ma:internalName="LastPreviewVersionLookup" ma:readOnly="true" ma:showField="LastPreview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051C126-8B9F-47C3-8FEB-3CFCE0C8A330}" ma:internalName="LastPublishErrorLookup" ma:readOnly="true" ma:showField="LastPublishError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051C126-8B9F-47C3-8FEB-3CFCE0C8A330}" ma:internalName="LastPublishResultLookup" ma:readOnly="true" ma:showField="LastPublishResul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051C126-8B9F-47C3-8FEB-3CFCE0C8A330}" ma:internalName="LastPublishAttemptDateLookup" ma:readOnly="true" ma:showField="LastPublishAttemptDat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051C126-8B9F-47C3-8FEB-3CFCE0C8A330}" ma:internalName="LastPublishedByLookup" ma:readOnly="true" ma:showField="LastPublishedBy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051C126-8B9F-47C3-8FEB-3CFCE0C8A330}" ma:internalName="LastPublishTimeLookup" ma:readOnly="true" ma:showField="LastPublishTi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051C126-8B9F-47C3-8FEB-3CFCE0C8A330}" ma:internalName="LastPublishVersionLookup" ma:readOnly="true" ma:showField="LastPublish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4D4FBA-5CE4-4224-ABC6-110D704C5F08}" ma:internalName="LocLastLocAttemptVersionLookup" ma:readOnly="false" ma:showField="LastLocAttemptVersion" ma:web="5fce2081-f58c-44ad-b03c-4d426a1b6afa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4D4FBA-5CE4-4224-ABC6-110D704C5F08}" ma:internalName="LocLastLocAttemptVersionTypeLookup" ma:readOnly="true" ma:showField="LastLocAttemptVersionType" ma:web="5fce2081-f58c-44ad-b03c-4d426a1b6afa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4D4FBA-5CE4-4224-ABC6-110D704C5F08}" ma:internalName="LocNewPublishedVersionLookup" ma:readOnly="true" ma:showField="NewPublishedVersion" ma:web="5fce2081-f58c-44ad-b03c-4d426a1b6afa">
      <xsd:simpleType>
        <xsd:restriction base="dms:Lookup"/>
      </xsd:simpleType>
    </xsd:element>
    <xsd:element name="LocOverallHandbackStatusLookup" ma:index="75" nillable="true" ma:displayName="Loc Overall Handback Status" ma:default="" ma:list="{6B4D4FBA-5CE4-4224-ABC6-110D704C5F08}" ma:internalName="LocOverallHandbackStatusLookup" ma:readOnly="true" ma:showField="OverallHandbackStatus" ma:web="5fce2081-f58c-44ad-b03c-4d426a1b6afa">
      <xsd:simpleType>
        <xsd:restriction base="dms:Lookup"/>
      </xsd:simpleType>
    </xsd:element>
    <xsd:element name="LocOverallLocStatusLookup" ma:index="76" nillable="true" ma:displayName="Loc Overall Localize Status" ma:default="" ma:list="{6B4D4FBA-5CE4-4224-ABC6-110D704C5F08}" ma:internalName="LocOverallLocStatusLookup" ma:readOnly="true" ma:showField="OverallLocStatus" ma:web="5fce2081-f58c-44ad-b03c-4d426a1b6afa">
      <xsd:simpleType>
        <xsd:restriction base="dms:Lookup"/>
      </xsd:simpleType>
    </xsd:element>
    <xsd:element name="LocOverallPreviewStatusLookup" ma:index="77" nillable="true" ma:displayName="Loc Overall Preview Status" ma:default="" ma:list="{6B4D4FBA-5CE4-4224-ABC6-110D704C5F08}" ma:internalName="LocOverallPreviewStatusLookup" ma:readOnly="true" ma:showField="OverallPreviewStatus" ma:web="5fce2081-f58c-44ad-b03c-4d426a1b6afa">
      <xsd:simpleType>
        <xsd:restriction base="dms:Lookup"/>
      </xsd:simpleType>
    </xsd:element>
    <xsd:element name="LocOverallPublishStatusLookup" ma:index="78" nillable="true" ma:displayName="Loc Overall Publish Status" ma:default="" ma:list="{6B4D4FBA-5CE4-4224-ABC6-110D704C5F08}" ma:internalName="LocOverallPublishStatusLookup" ma:readOnly="true" ma:showField="OverallPublishStatus" ma:web="5fce2081-f58c-44ad-b03c-4d426a1b6afa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4D4FBA-5CE4-4224-ABC6-110D704C5F08}" ma:internalName="LocProcessedForHandoffsLookup" ma:readOnly="true" ma:showField="ProcessedForHandoffs" ma:web="5fce2081-f58c-44ad-b03c-4d426a1b6afa">
      <xsd:simpleType>
        <xsd:restriction base="dms:Lookup"/>
      </xsd:simpleType>
    </xsd:element>
    <xsd:element name="LocProcessedForMarketsLookup" ma:index="81" nillable="true" ma:displayName="Loc Processed For Markets" ma:default="" ma:list="{6B4D4FBA-5CE4-4224-ABC6-110D704C5F08}" ma:internalName="LocProcessedForMarketsLookup" ma:readOnly="true" ma:showField="ProcessedForMarkets" ma:web="5fce2081-f58c-44ad-b03c-4d426a1b6afa">
      <xsd:simpleType>
        <xsd:restriction base="dms:Lookup"/>
      </xsd:simpleType>
    </xsd:element>
    <xsd:element name="LocPublishedDependentAssetsLookup" ma:index="82" nillable="true" ma:displayName="Loc Published Dependent Assets" ma:default="" ma:list="{6B4D4FBA-5CE4-4224-ABC6-110D704C5F08}" ma:internalName="LocPublishedDependentAssetsLookup" ma:readOnly="true" ma:showField="PublishedDependentAssets" ma:web="5fce2081-f58c-44ad-b03c-4d426a1b6afa">
      <xsd:simpleType>
        <xsd:restriction base="dms:Lookup"/>
      </xsd:simpleType>
    </xsd:element>
    <xsd:element name="LocPublishedLinkedAssetsLookup" ma:index="83" nillable="true" ma:displayName="Loc Published Linked Assets" ma:default="" ma:list="{6B4D4FBA-5CE4-4224-ABC6-110D704C5F08}" ma:internalName="LocPublishedLinkedAssetsLookup" ma:readOnly="true" ma:showField="PublishedLinkedAssets" ma:web="5fce2081-f58c-44ad-b03c-4d426a1b6afa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4cb862b-fdd7-4670-88fe-ab9665737180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B6AA072-FC9A-44BC-A220-7FE368531D9A}" ma:internalName="Markets" ma:readOnly="false" ma:showField="MarketNa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051C126-8B9F-47C3-8FEB-3CFCE0C8A330}" ma:internalName="NumOfRatingsLookup" ma:readOnly="true" ma:showField="NumOfRatings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051C126-8B9F-47C3-8FEB-3CFCE0C8A330}" ma:internalName="PublishStatusLookup" ma:readOnly="false" ma:showField="PublishStatus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1cf64917-b2b4-4d34-8e71-8a46d6d3d69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b3d15c4-bc78-47c9-b183-c4b8645b278c}" ma:internalName="TaxCatchAll" ma:showField="CatchAllData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b3d15c4-bc78-47c9-b183-c4b8645b278c}" ma:internalName="TaxCatchAllLabel" ma:readOnly="true" ma:showField="CatchAllDataLabel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50DEDD-83F8-468D-9A94-F4E5F67622D4}">
  <ds:schemaRefs>
    <ds:schemaRef ds:uri="http://schemas.microsoft.com/office/2006/metadata/properties"/>
    <ds:schemaRef ds:uri="http://schemas.microsoft.com/office/infopath/2007/PartnerControls"/>
    <ds:schemaRef ds:uri="5fce2081-f58c-44ad-b03c-4d426a1b6afa"/>
  </ds:schemaRefs>
</ds:datastoreItem>
</file>

<file path=customXml/itemProps3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E76FAD-66C6-4F7E-8AE7-F00D7F330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e2081-f58c-44ad-b03c-4d426a1b6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Üzleti feljegyzés (piros).dotx</Template>
  <TotalTime>15</TotalTime>
  <Pages>1</Pages>
  <Words>36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programozás</vt:lpstr>
      <vt:lpstr>Memo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megnevezésének a helye</dc:title>
  <dc:creator>Horváth Péter</dc:creator>
  <cp:lastModifiedBy>horvathpeter@sulid.hu</cp:lastModifiedBy>
  <cp:revision>4</cp:revision>
  <cp:lastPrinted>2021-01-14T06:24:00Z</cp:lastPrinted>
  <dcterms:created xsi:type="dcterms:W3CDTF">2021-01-21T09:56:00Z</dcterms:created>
  <dcterms:modified xsi:type="dcterms:W3CDTF">2021-01-24T07:17:00Z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0x010100ADEC13B5E4FA0F4BA72DC03E1FAE02FA04009372B5BAB9923946A28806341B445653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